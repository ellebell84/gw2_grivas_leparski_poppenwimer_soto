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551" w:rsidRDefault="00696018">
      <w:pPr>
        <w:pStyle w:val="Title"/>
      </w:pPr>
      <w:r>
        <w:t>GROUP WORK</w:t>
      </w:r>
      <w:r w:rsidR="00D77F9E">
        <w:t xml:space="preserve"> </w:t>
      </w:r>
      <w:r w:rsidR="00734F0D">
        <w:t>1</w:t>
      </w:r>
    </w:p>
    <w:p w:rsidR="008E533F" w:rsidRDefault="00D77F9E" w:rsidP="004D2F00">
      <w:pPr>
        <w:pStyle w:val="Heading1"/>
      </w:pPr>
      <w:r>
        <w:t>HTML5 CODED WEBPAGE</w:t>
      </w:r>
    </w:p>
    <w:p w:rsidR="009F5DF9" w:rsidRDefault="009F5DF9" w:rsidP="009F5DF9">
      <w:pPr>
        <w:pStyle w:val="ListParagraph"/>
        <w:numPr>
          <w:ilvl w:val="0"/>
          <w:numId w:val="1"/>
        </w:numPr>
        <w:spacing w:line="360" w:lineRule="auto"/>
      </w:pPr>
      <w:r>
        <w:t xml:space="preserve">Use </w:t>
      </w:r>
      <w:r w:rsidR="00D77F9E">
        <w:t xml:space="preserve">HTML5 semantic structure tags </w:t>
      </w:r>
      <w:r>
        <w:t xml:space="preserve">to </w:t>
      </w:r>
      <w:r w:rsidR="00C64F8E">
        <w:t xml:space="preserve">code the </w:t>
      </w:r>
      <w:r w:rsidR="003038FE">
        <w:t>w</w:t>
      </w:r>
      <w:r w:rsidR="00C64F8E">
        <w:t>ebsite</w:t>
      </w:r>
      <w:r w:rsidR="003038FE">
        <w:t xml:space="preserve"> pictured in the “example.jpg” image in the start files for this assignment.</w:t>
      </w:r>
    </w:p>
    <w:p w:rsidR="009F5DF9" w:rsidRDefault="009F5DF9" w:rsidP="009F5DF9">
      <w:pPr>
        <w:pStyle w:val="ListParagraph"/>
        <w:numPr>
          <w:ilvl w:val="1"/>
          <w:numId w:val="1"/>
        </w:numPr>
        <w:spacing w:line="360" w:lineRule="auto"/>
      </w:pPr>
      <w:r>
        <w:t>If you want to add more elements, you may, but it is not required.</w:t>
      </w:r>
    </w:p>
    <w:p w:rsidR="009F5DF9" w:rsidRDefault="009427CF" w:rsidP="009F5DF9">
      <w:pPr>
        <w:pStyle w:val="ListParagraph"/>
        <w:numPr>
          <w:ilvl w:val="0"/>
          <w:numId w:val="1"/>
        </w:numPr>
        <w:spacing w:line="360" w:lineRule="auto"/>
      </w:pPr>
      <w:r>
        <w:t xml:space="preserve">You </w:t>
      </w:r>
      <w:r w:rsidRPr="009427CF">
        <w:rPr>
          <w:u w:val="single"/>
        </w:rPr>
        <w:t>MUST</w:t>
      </w:r>
      <w:r>
        <w:t xml:space="preserve"> </w:t>
      </w:r>
      <w:r w:rsidR="009F5DF9">
        <w:t xml:space="preserve">use </w:t>
      </w:r>
      <w:r w:rsidR="00734F0D">
        <w:t xml:space="preserve">external </w:t>
      </w:r>
      <w:r w:rsidR="009F5DF9">
        <w:t xml:space="preserve">CSS </w:t>
      </w:r>
      <w:r>
        <w:t xml:space="preserve">exclusively </w:t>
      </w:r>
      <w:r w:rsidR="009F5DF9">
        <w:t xml:space="preserve">for formatting. </w:t>
      </w:r>
    </w:p>
    <w:p w:rsidR="009F5DF9" w:rsidRDefault="009F5DF9" w:rsidP="009F5DF9">
      <w:pPr>
        <w:pStyle w:val="ListParagraph"/>
        <w:numPr>
          <w:ilvl w:val="0"/>
          <w:numId w:val="1"/>
        </w:numPr>
        <w:spacing w:line="360" w:lineRule="auto"/>
      </w:pPr>
      <w:r>
        <w:t>Cross browser check.</w:t>
      </w:r>
    </w:p>
    <w:p w:rsidR="009F5DF9" w:rsidRDefault="009F5DF9" w:rsidP="009427CF">
      <w:pPr>
        <w:pStyle w:val="ListParagraph"/>
        <w:numPr>
          <w:ilvl w:val="1"/>
          <w:numId w:val="1"/>
        </w:numPr>
        <w:spacing w:line="360" w:lineRule="auto"/>
      </w:pPr>
      <w:r>
        <w:t>Make sure to always check your page in your browser, as well as a backup browser.</w:t>
      </w:r>
    </w:p>
    <w:p w:rsidR="00696018" w:rsidRDefault="009F5DF9" w:rsidP="009427CF">
      <w:pPr>
        <w:pStyle w:val="ListParagraph"/>
        <w:numPr>
          <w:ilvl w:val="0"/>
          <w:numId w:val="1"/>
        </w:numPr>
        <w:spacing w:line="360" w:lineRule="auto"/>
      </w:pPr>
      <w:r>
        <w:t>Your page’s design must be pleasing on the eyes.</w:t>
      </w:r>
    </w:p>
    <w:p w:rsidR="00C64F8E" w:rsidRDefault="00C64F8E" w:rsidP="00C64F8E">
      <w:pPr>
        <w:pStyle w:val="ListParagraph"/>
        <w:numPr>
          <w:ilvl w:val="1"/>
          <w:numId w:val="1"/>
        </w:numPr>
        <w:spacing w:line="360" w:lineRule="auto"/>
      </w:pPr>
      <w:r>
        <w:t xml:space="preserve">You may choose </w:t>
      </w:r>
      <w:r w:rsidR="003038FE">
        <w:t>alternate colors if you wish.</w:t>
      </w:r>
    </w:p>
    <w:p w:rsidR="004D2F00" w:rsidRDefault="004D2F00" w:rsidP="004D2F00">
      <w:pPr>
        <w:pStyle w:val="Heading2"/>
      </w:pPr>
      <w:r>
        <w:t>Directions</w:t>
      </w:r>
    </w:p>
    <w:p w:rsidR="003C5C63" w:rsidRDefault="003C5C63" w:rsidP="003C5C63">
      <w:pPr>
        <w:pStyle w:val="ListParagraph"/>
        <w:numPr>
          <w:ilvl w:val="0"/>
          <w:numId w:val="2"/>
        </w:numPr>
        <w:spacing w:line="360" w:lineRule="auto"/>
      </w:pPr>
      <w:r>
        <w:t>You will be split up in</w:t>
      </w:r>
      <w:r w:rsidR="00515025">
        <w:t>to groups.</w:t>
      </w:r>
    </w:p>
    <w:p w:rsidR="003C5C63" w:rsidRDefault="003C5C63" w:rsidP="003C5C63">
      <w:pPr>
        <w:pStyle w:val="ListParagraph"/>
        <w:numPr>
          <w:ilvl w:val="0"/>
          <w:numId w:val="2"/>
        </w:numPr>
        <w:spacing w:line="360" w:lineRule="auto"/>
      </w:pPr>
      <w:r>
        <w:t xml:space="preserve">Each group must share their </w:t>
      </w:r>
      <w:proofErr w:type="spellStart"/>
      <w:r>
        <w:t>mics</w:t>
      </w:r>
      <w:proofErr w:type="spellEnd"/>
      <w:r>
        <w:t xml:space="preserve"> to communicate.</w:t>
      </w:r>
    </w:p>
    <w:p w:rsidR="00182ECC" w:rsidRDefault="00182ECC" w:rsidP="003C5C63">
      <w:pPr>
        <w:pStyle w:val="ListParagraph"/>
        <w:numPr>
          <w:ilvl w:val="0"/>
          <w:numId w:val="2"/>
        </w:numPr>
        <w:spacing w:line="360" w:lineRule="auto"/>
      </w:pPr>
      <w:r>
        <w:t>You must</w:t>
      </w:r>
      <w:r w:rsidR="00515025">
        <w:t xml:space="preserve"> equitably divide the work (HTML5 and CSS)</w:t>
      </w:r>
    </w:p>
    <w:p w:rsidR="00F623AE" w:rsidRDefault="00F623AE" w:rsidP="00F623AE">
      <w:pPr>
        <w:pStyle w:val="ListParagraph"/>
        <w:numPr>
          <w:ilvl w:val="1"/>
          <w:numId w:val="2"/>
        </w:numPr>
        <w:spacing w:line="360" w:lineRule="auto"/>
      </w:pPr>
      <w:r>
        <w:t>Your instructor will be checking in throughout the allowed time.</w:t>
      </w:r>
    </w:p>
    <w:p w:rsidR="00646926" w:rsidRDefault="00646926" w:rsidP="00646926">
      <w:pPr>
        <w:pStyle w:val="ListParagraph"/>
        <w:numPr>
          <w:ilvl w:val="0"/>
          <w:numId w:val="2"/>
        </w:numPr>
        <w:spacing w:line="360" w:lineRule="auto"/>
      </w:pPr>
      <w:r>
        <w:t>You must also decide who will compile and zip files to submit in Canvas.</w:t>
      </w:r>
      <w:r w:rsidR="00546FF1">
        <w:br/>
      </w:r>
    </w:p>
    <w:p w:rsidR="00182ECC" w:rsidRDefault="00182ECC" w:rsidP="00182ECC">
      <w:pPr>
        <w:pStyle w:val="ListParagraph"/>
        <w:numPr>
          <w:ilvl w:val="0"/>
          <w:numId w:val="7"/>
        </w:numPr>
        <w:spacing w:line="360" w:lineRule="auto"/>
      </w:pPr>
      <w:r>
        <w:t xml:space="preserve">Create a root directory. </w:t>
      </w:r>
    </w:p>
    <w:p w:rsidR="00182ECC" w:rsidRDefault="00182ECC" w:rsidP="00182ECC">
      <w:pPr>
        <w:pStyle w:val="ListParagraph"/>
        <w:numPr>
          <w:ilvl w:val="1"/>
          <w:numId w:val="7"/>
        </w:numPr>
        <w:spacing w:line="360" w:lineRule="auto"/>
      </w:pPr>
      <w:r>
        <w:t>Named: gw</w:t>
      </w:r>
      <w:r w:rsidR="00734F0D">
        <w:t>1</w:t>
      </w:r>
      <w:r>
        <w:t>_lastname_lastname</w:t>
      </w:r>
      <w:r w:rsidR="00515025">
        <w:t>_lastname</w:t>
      </w:r>
    </w:p>
    <w:p w:rsidR="00182ECC" w:rsidRDefault="00182ECC" w:rsidP="00182ECC">
      <w:pPr>
        <w:pStyle w:val="ListParagraph"/>
        <w:numPr>
          <w:ilvl w:val="0"/>
          <w:numId w:val="7"/>
        </w:numPr>
        <w:spacing w:line="360" w:lineRule="auto"/>
      </w:pPr>
      <w:r>
        <w:t>Using your chosen</w:t>
      </w:r>
      <w:r w:rsidR="00D77F9E">
        <w:t xml:space="preserve"> text editor to edit the basic </w:t>
      </w:r>
      <w:r>
        <w:t>HTML</w:t>
      </w:r>
      <w:r w:rsidR="00D77F9E">
        <w:t>5</w:t>
      </w:r>
      <w:r>
        <w:t xml:space="preserve"> document provided to you to create </w:t>
      </w:r>
      <w:r w:rsidR="00C64F8E">
        <w:t>a homepage.</w:t>
      </w:r>
    </w:p>
    <w:p w:rsidR="00182ECC" w:rsidRDefault="00C64F8E" w:rsidP="00182ECC">
      <w:pPr>
        <w:pStyle w:val="ListParagraph"/>
        <w:numPr>
          <w:ilvl w:val="1"/>
          <w:numId w:val="7"/>
        </w:numPr>
        <w:spacing w:line="360" w:lineRule="auto"/>
      </w:pPr>
      <w:r>
        <w:t>S</w:t>
      </w:r>
      <w:r w:rsidR="00182ECC">
        <w:t>aved as: index.html</w:t>
      </w:r>
    </w:p>
    <w:p w:rsidR="00F96942" w:rsidRPr="00C64F8E" w:rsidRDefault="00182ECC" w:rsidP="00C64F8E">
      <w:pPr>
        <w:pStyle w:val="ListParagraph"/>
        <w:numPr>
          <w:ilvl w:val="2"/>
          <w:numId w:val="7"/>
        </w:numPr>
        <w:spacing w:line="360" w:lineRule="auto"/>
      </w:pPr>
      <w:r>
        <w:t xml:space="preserve">Change title to: Group Work </w:t>
      </w:r>
      <w:r w:rsidR="00734F0D">
        <w:t>1</w:t>
      </w:r>
      <w:r>
        <w:t xml:space="preserve"> – </w:t>
      </w:r>
      <w:r w:rsidR="00D77F9E">
        <w:t xml:space="preserve">HTML5 </w:t>
      </w:r>
      <w:r w:rsidR="008F4192">
        <w:t>Harry Potter</w:t>
      </w:r>
    </w:p>
    <w:p w:rsidR="00D1074B" w:rsidRDefault="00D1074B" w:rsidP="00D1074B">
      <w:pPr>
        <w:pStyle w:val="Heading2"/>
      </w:pPr>
      <w:r>
        <w:t>REQUIRED ELEMENTS</w:t>
      </w:r>
    </w:p>
    <w:p w:rsidR="00385CE3" w:rsidRDefault="00385CE3" w:rsidP="00D1074B">
      <w:pPr>
        <w:pStyle w:val="ListParagraph"/>
        <w:numPr>
          <w:ilvl w:val="0"/>
          <w:numId w:val="7"/>
        </w:numPr>
        <w:spacing w:line="360" w:lineRule="auto"/>
      </w:pPr>
      <w:r>
        <w:t>Backwards compatibility coding</w:t>
      </w:r>
    </w:p>
    <w:p w:rsidR="00D1074B" w:rsidRDefault="00D1074B" w:rsidP="00D1074B">
      <w:pPr>
        <w:pStyle w:val="ListParagraph"/>
        <w:numPr>
          <w:ilvl w:val="0"/>
          <w:numId w:val="7"/>
        </w:numPr>
        <w:spacing w:line="360" w:lineRule="auto"/>
      </w:pPr>
      <w:r>
        <w:t>Use the Reset Rule</w:t>
      </w:r>
    </w:p>
    <w:p w:rsidR="00F96942" w:rsidRDefault="00D1074B" w:rsidP="00D1074B">
      <w:pPr>
        <w:pStyle w:val="ListParagraph"/>
        <w:numPr>
          <w:ilvl w:val="0"/>
          <w:numId w:val="8"/>
        </w:numPr>
        <w:spacing w:line="360" w:lineRule="auto"/>
      </w:pPr>
      <w:r>
        <w:t>When adding images, make sure to i</w:t>
      </w:r>
      <w:r w:rsidR="00F96942">
        <w:t>nclude alt, title, width or height.</w:t>
      </w:r>
    </w:p>
    <w:p w:rsidR="00A92F8E" w:rsidRDefault="00D1074B" w:rsidP="00182ECC">
      <w:pPr>
        <w:pStyle w:val="ListParagraph"/>
        <w:numPr>
          <w:ilvl w:val="0"/>
          <w:numId w:val="8"/>
        </w:numPr>
        <w:spacing w:line="360" w:lineRule="auto"/>
      </w:pPr>
      <w:r>
        <w:t xml:space="preserve">Also include HTML and </w:t>
      </w:r>
      <w:r w:rsidR="00656A64">
        <w:t>CSS comment</w:t>
      </w:r>
      <w:r>
        <w:t>s</w:t>
      </w:r>
    </w:p>
    <w:p w:rsidR="00D1074B" w:rsidRDefault="003038FE" w:rsidP="00D1074B">
      <w:pPr>
        <w:pStyle w:val="ListParagraph"/>
        <w:numPr>
          <w:ilvl w:val="0"/>
          <w:numId w:val="7"/>
        </w:numPr>
        <w:spacing w:line="360" w:lineRule="auto"/>
      </w:pPr>
      <w:r>
        <w:t xml:space="preserve">Use Google Fonts </w:t>
      </w:r>
      <w:r w:rsidR="00734F0D">
        <w:t xml:space="preserve">or @font-face </w:t>
      </w:r>
      <w:r>
        <w:t>t</w:t>
      </w:r>
      <w:r w:rsidR="00D1074B">
        <w:t xml:space="preserve">o format </w:t>
      </w:r>
      <w:r>
        <w:t>all text</w:t>
      </w:r>
    </w:p>
    <w:p w:rsidR="00182ECC" w:rsidRDefault="00182ECC" w:rsidP="00182ECC">
      <w:pPr>
        <w:pStyle w:val="ListParagraph"/>
        <w:numPr>
          <w:ilvl w:val="0"/>
          <w:numId w:val="7"/>
        </w:numPr>
        <w:spacing w:line="360" w:lineRule="auto"/>
      </w:pPr>
      <w:r>
        <w:t>Format paragraph</w:t>
      </w:r>
      <w:r w:rsidR="00D1074B">
        <w:t>s</w:t>
      </w:r>
      <w:r w:rsidR="00477A45">
        <w:t xml:space="preserve"> to change the type of font and size. You may change the color if you like.</w:t>
      </w:r>
    </w:p>
    <w:p w:rsidR="00D1074B" w:rsidRDefault="00D1074B">
      <w:pPr>
        <w:rPr>
          <w:caps/>
          <w:spacing w:val="15"/>
        </w:rPr>
      </w:pPr>
      <w:r>
        <w:br w:type="page"/>
      </w:r>
    </w:p>
    <w:p w:rsidR="004D2F00" w:rsidRDefault="00F623AE" w:rsidP="0016540A">
      <w:pPr>
        <w:pStyle w:val="Heading2"/>
      </w:pPr>
      <w:r>
        <w:lastRenderedPageBreak/>
        <w:t>GRADE YOUR GROUP MEMBERS</w:t>
      </w:r>
    </w:p>
    <w:p w:rsidR="00F623AE" w:rsidRDefault="00F623AE" w:rsidP="00F623AE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ind w:left="720"/>
      </w:pPr>
      <w:r>
        <w:t xml:space="preserve">You must submit a grade for each group member based on your opinion of their participation. </w:t>
      </w:r>
    </w:p>
    <w:p w:rsidR="00F623AE" w:rsidRDefault="00F623AE" w:rsidP="00F623AE">
      <w:pPr>
        <w:pStyle w:val="ListParagraph"/>
        <w:numPr>
          <w:ilvl w:val="1"/>
          <w:numId w:val="6"/>
        </w:numPr>
        <w:tabs>
          <w:tab w:val="left" w:pos="1440"/>
        </w:tabs>
        <w:spacing w:line="360" w:lineRule="auto"/>
        <w:ind w:left="1440"/>
      </w:pPr>
      <w:r>
        <w:t>These grades will be private from each group member; only your Instructor will view them.</w:t>
      </w:r>
    </w:p>
    <w:p w:rsidR="00F623AE" w:rsidRDefault="00F623AE" w:rsidP="00F623AE">
      <w:pPr>
        <w:pStyle w:val="ListParagraph"/>
        <w:numPr>
          <w:ilvl w:val="0"/>
          <w:numId w:val="6"/>
        </w:numPr>
        <w:tabs>
          <w:tab w:val="left" w:pos="1440"/>
        </w:tabs>
        <w:spacing w:line="360" w:lineRule="auto"/>
        <w:ind w:left="720"/>
      </w:pPr>
      <w:r>
        <w:t>In Canvas in the comment box within the GW</w:t>
      </w:r>
      <w:bookmarkStart w:id="0" w:name="_GoBack"/>
      <w:bookmarkEnd w:id="0"/>
      <w:r w:rsidR="00734F0D">
        <w:t>1</w:t>
      </w:r>
      <w:r>
        <w:t xml:space="preserve"> assignment, list each group member</w:t>
      </w:r>
      <w:r w:rsidR="004C3C9D">
        <w:t>, their role,</w:t>
      </w:r>
      <w:r>
        <w:t xml:space="preserve"> and their grade based on a 1-10 scale (10 being the best, 1 being the worst).  You must ALSO explain your reasoning behind said grade.</w:t>
      </w:r>
    </w:p>
    <w:p w:rsidR="00867362" w:rsidRPr="00D1074B" w:rsidRDefault="004C3C9D" w:rsidP="004C593C">
      <w:pPr>
        <w:pStyle w:val="ListParagraph"/>
        <w:numPr>
          <w:ilvl w:val="0"/>
          <w:numId w:val="6"/>
        </w:numPr>
        <w:tabs>
          <w:tab w:val="left" w:pos="1440"/>
        </w:tabs>
        <w:spacing w:line="360" w:lineRule="auto"/>
        <w:ind w:left="720"/>
        <w:rPr>
          <w:caps/>
          <w:spacing w:val="15"/>
        </w:rPr>
      </w:pPr>
      <w:r>
        <w:t xml:space="preserve">Submitter </w:t>
      </w:r>
      <w:r w:rsidR="00C3318E">
        <w:t xml:space="preserve">must also complete this </w:t>
      </w:r>
      <w:r w:rsidR="00F623AE">
        <w:t>step when submitting completed</w:t>
      </w:r>
      <w:r w:rsidR="00C3318E">
        <w:t xml:space="preserve"> group</w:t>
      </w:r>
      <w:r w:rsidR="00F623AE">
        <w:t xml:space="preserve"> assignment.</w:t>
      </w:r>
      <w:r w:rsidR="00546FF1">
        <w:t xml:space="preserve"> </w:t>
      </w:r>
    </w:p>
    <w:p w:rsidR="004D2F00" w:rsidRDefault="004D2F00" w:rsidP="0016540A">
      <w:pPr>
        <w:pStyle w:val="Heading2"/>
      </w:pPr>
      <w:r>
        <w:t>Turning in your Assignment</w:t>
      </w:r>
    </w:p>
    <w:p w:rsidR="00867362" w:rsidRDefault="00867362" w:rsidP="00867362">
      <w:pPr>
        <w:pStyle w:val="ListParagraph"/>
        <w:numPr>
          <w:ilvl w:val="0"/>
          <w:numId w:val="9"/>
        </w:numPr>
        <w:spacing w:line="360" w:lineRule="auto"/>
      </w:pPr>
      <w:r w:rsidRPr="00867362">
        <w:t xml:space="preserve">Zip/Compress your root directory </w:t>
      </w:r>
      <w:r>
        <w:t>(gw</w:t>
      </w:r>
      <w:r w:rsidR="00734F0D">
        <w:t>1</w:t>
      </w:r>
      <w:r w:rsidR="00F623AE">
        <w:t>_lastname_lastname</w:t>
      </w:r>
      <w:r>
        <w:t>)</w:t>
      </w:r>
    </w:p>
    <w:p w:rsidR="00F623AE" w:rsidRDefault="00F623AE" w:rsidP="00867362">
      <w:pPr>
        <w:pStyle w:val="ListParagraph"/>
        <w:numPr>
          <w:ilvl w:val="0"/>
          <w:numId w:val="9"/>
        </w:numPr>
        <w:spacing w:line="360" w:lineRule="auto"/>
      </w:pPr>
      <w:r>
        <w:t xml:space="preserve">Leader must </w:t>
      </w:r>
      <w:r w:rsidR="00867362">
        <w:t>s</w:t>
      </w:r>
      <w:r w:rsidR="00867362" w:rsidRPr="00867362">
        <w:t xml:space="preserve">ubmit zip file to Group Work </w:t>
      </w:r>
      <w:r w:rsidR="00734F0D">
        <w:t>1</w:t>
      </w:r>
      <w:r w:rsidR="00867362" w:rsidRPr="00867362">
        <w:t xml:space="preserve"> in the Assignments section of Canvas.</w:t>
      </w:r>
    </w:p>
    <w:p w:rsidR="00546FF1" w:rsidRDefault="00546FF1" w:rsidP="00546FF1">
      <w:pPr>
        <w:spacing w:line="360" w:lineRule="auto"/>
      </w:pPr>
    </w:p>
    <w:p w:rsidR="00546FF1" w:rsidRDefault="00546FF1" w:rsidP="00546FF1">
      <w:pPr>
        <w:spacing w:line="360" w:lineRule="auto"/>
      </w:pPr>
    </w:p>
    <w:p w:rsidR="00546FF1" w:rsidRDefault="00546FF1" w:rsidP="00546FF1">
      <w:pPr>
        <w:spacing w:line="360" w:lineRule="auto"/>
      </w:pPr>
    </w:p>
    <w:p w:rsidR="00546FF1" w:rsidRDefault="00546FF1" w:rsidP="00546FF1">
      <w:pPr>
        <w:spacing w:line="360" w:lineRule="auto"/>
      </w:pPr>
    </w:p>
    <w:p w:rsidR="00546FF1" w:rsidRDefault="00546FF1" w:rsidP="00546FF1">
      <w:pPr>
        <w:spacing w:line="360" w:lineRule="auto"/>
      </w:pPr>
    </w:p>
    <w:p w:rsidR="00546FF1" w:rsidRDefault="00546FF1" w:rsidP="00546FF1">
      <w:pPr>
        <w:spacing w:line="360" w:lineRule="auto"/>
      </w:pPr>
    </w:p>
    <w:p w:rsidR="00546FF1" w:rsidRDefault="00546FF1" w:rsidP="00546FF1">
      <w:pPr>
        <w:spacing w:line="360" w:lineRule="auto"/>
      </w:pPr>
    </w:p>
    <w:p w:rsidR="00546FF1" w:rsidRDefault="00546FF1" w:rsidP="00546FF1">
      <w:pPr>
        <w:spacing w:line="360" w:lineRule="auto"/>
      </w:pPr>
    </w:p>
    <w:p w:rsidR="00546FF1" w:rsidRDefault="00546FF1" w:rsidP="00546FF1">
      <w:pPr>
        <w:spacing w:line="360" w:lineRule="auto"/>
      </w:pPr>
    </w:p>
    <w:p w:rsidR="00546FF1" w:rsidRDefault="00546FF1" w:rsidP="00546FF1">
      <w:pPr>
        <w:spacing w:line="360" w:lineRule="auto"/>
      </w:pPr>
    </w:p>
    <w:p w:rsidR="00546FF1" w:rsidRDefault="00546FF1" w:rsidP="00546FF1">
      <w:pPr>
        <w:spacing w:line="360" w:lineRule="auto"/>
      </w:pPr>
    </w:p>
    <w:p w:rsidR="00546FF1" w:rsidRDefault="00546FF1" w:rsidP="00546FF1">
      <w:pPr>
        <w:spacing w:line="360" w:lineRule="auto"/>
      </w:pPr>
    </w:p>
    <w:p w:rsidR="00546FF1" w:rsidRDefault="00546FF1" w:rsidP="00546FF1">
      <w:pPr>
        <w:spacing w:line="360" w:lineRule="auto"/>
      </w:pPr>
    </w:p>
    <w:p w:rsidR="00546FF1" w:rsidRDefault="00546FF1" w:rsidP="00546FF1">
      <w:pPr>
        <w:spacing w:line="360" w:lineRule="auto"/>
      </w:pPr>
    </w:p>
    <w:p w:rsidR="00546FF1" w:rsidRDefault="00546FF1" w:rsidP="00546FF1">
      <w:pPr>
        <w:spacing w:line="360" w:lineRule="auto"/>
      </w:pPr>
    </w:p>
    <w:p w:rsidR="005F0210" w:rsidRDefault="005F0210" w:rsidP="005F0210">
      <w:pPr>
        <w:pStyle w:val="Heading2"/>
      </w:pPr>
      <w:r>
        <w:lastRenderedPageBreak/>
        <w:t>Rubric</w:t>
      </w:r>
    </w:p>
    <w:p w:rsidR="005F0210" w:rsidRDefault="005F0210" w:rsidP="005F0210">
      <w:pPr>
        <w:spacing w:line="360" w:lineRule="auto"/>
      </w:pPr>
      <w:r>
        <w:t>Below is a detailed breakdown of how this homework will be graded:</w:t>
      </w:r>
    </w:p>
    <w:p w:rsidR="00E53551" w:rsidRDefault="00546FF1">
      <w:r>
        <w:object w:dxaOrig="15046" w:dyaOrig="16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1.3pt;height:565.8pt" o:ole="">
            <v:imagedata r:id="rId9" o:title=""/>
          </v:shape>
          <o:OLEObject Type="Embed" ProgID="Excel.Sheet.12" ShapeID="_x0000_i1025" DrawAspect="Content" ObjectID="_1543777317" r:id="rId10"/>
        </w:object>
      </w:r>
    </w:p>
    <w:sectPr w:rsidR="00E53551" w:rsidSect="0071342D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1438" w:rsidRDefault="00CC1438">
      <w:pPr>
        <w:spacing w:after="0" w:line="240" w:lineRule="auto"/>
      </w:pPr>
      <w:r>
        <w:separator/>
      </w:r>
    </w:p>
  </w:endnote>
  <w:endnote w:type="continuationSeparator" w:id="0">
    <w:p w:rsidR="00CC1438" w:rsidRDefault="00CC1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787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3551" w:rsidRDefault="009C16EB" w:rsidP="0071342D">
        <w:pPr>
          <w:pStyle w:val="Footer"/>
        </w:pPr>
        <w:r>
          <w:fldChar w:fldCharType="begin"/>
        </w:r>
        <w:r w:rsidR="009D2C07">
          <w:instrText xml:space="preserve"> PAGE   \* MERGEFORMAT </w:instrText>
        </w:r>
        <w:r>
          <w:fldChar w:fldCharType="separate"/>
        </w:r>
        <w:r w:rsidR="00546FF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70534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D2C07" w:rsidRDefault="009C16EB" w:rsidP="0071342D">
        <w:pPr>
          <w:pStyle w:val="Footer"/>
        </w:pPr>
        <w:r>
          <w:fldChar w:fldCharType="begin"/>
        </w:r>
        <w:r w:rsidR="009D2C07">
          <w:instrText xml:space="preserve"> PAGE   \* MERGEFORMAT </w:instrText>
        </w:r>
        <w:r>
          <w:fldChar w:fldCharType="separate"/>
        </w:r>
        <w:r w:rsidR="00546F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1438" w:rsidRDefault="00CC1438">
      <w:pPr>
        <w:spacing w:after="0" w:line="240" w:lineRule="auto"/>
      </w:pPr>
      <w:r>
        <w:separator/>
      </w:r>
    </w:p>
  </w:footnote>
  <w:footnote w:type="continuationSeparator" w:id="0">
    <w:p w:rsidR="00CC1438" w:rsidRDefault="00CC1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342D" w:rsidRDefault="0071342D">
    <w:pPr>
      <w:pStyle w:val="Header"/>
    </w:pPr>
  </w:p>
  <w:p w:rsidR="0071342D" w:rsidRDefault="007134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2C07" w:rsidRDefault="00983D3A" w:rsidP="0071342D">
    <w:pPr>
      <w:pStyle w:val="Header"/>
      <w:tabs>
        <w:tab w:val="clear" w:pos="4680"/>
        <w:tab w:val="clear" w:pos="9360"/>
        <w:tab w:val="left" w:pos="2948"/>
      </w:tabs>
    </w:pPr>
    <w:r>
      <w:t>ADVANCED WEB TOPICS 1</w:t>
    </w:r>
    <w:r w:rsidR="0071342D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24E5E"/>
    <w:multiLevelType w:val="hybridMultilevel"/>
    <w:tmpl w:val="83F81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CA2EA0"/>
    <w:multiLevelType w:val="hybridMultilevel"/>
    <w:tmpl w:val="FA94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A42489"/>
    <w:multiLevelType w:val="hybridMultilevel"/>
    <w:tmpl w:val="C782814E"/>
    <w:lvl w:ilvl="0" w:tplc="C73CE824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BA36D1"/>
    <w:multiLevelType w:val="hybridMultilevel"/>
    <w:tmpl w:val="77D0E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365B80"/>
    <w:multiLevelType w:val="hybridMultilevel"/>
    <w:tmpl w:val="305CB7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E5E64C8"/>
    <w:multiLevelType w:val="hybridMultilevel"/>
    <w:tmpl w:val="0CF2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E71FB9"/>
    <w:multiLevelType w:val="hybridMultilevel"/>
    <w:tmpl w:val="416ADAD0"/>
    <w:lvl w:ilvl="0" w:tplc="C73CE824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BD326F"/>
    <w:multiLevelType w:val="hybridMultilevel"/>
    <w:tmpl w:val="1D3AA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578D4"/>
    <w:multiLevelType w:val="hybridMultilevel"/>
    <w:tmpl w:val="452C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E533F"/>
    <w:rsid w:val="000C6738"/>
    <w:rsid w:val="000D07B6"/>
    <w:rsid w:val="000F5250"/>
    <w:rsid w:val="0016540A"/>
    <w:rsid w:val="00182ECC"/>
    <w:rsid w:val="0019401C"/>
    <w:rsid w:val="00253E33"/>
    <w:rsid w:val="003038FE"/>
    <w:rsid w:val="003621E2"/>
    <w:rsid w:val="00367F8F"/>
    <w:rsid w:val="00385CE3"/>
    <w:rsid w:val="003C5C63"/>
    <w:rsid w:val="003D3A9C"/>
    <w:rsid w:val="00411F94"/>
    <w:rsid w:val="00477A45"/>
    <w:rsid w:val="004C3C9D"/>
    <w:rsid w:val="004D2F00"/>
    <w:rsid w:val="004D3179"/>
    <w:rsid w:val="0050257B"/>
    <w:rsid w:val="005140F0"/>
    <w:rsid w:val="00515025"/>
    <w:rsid w:val="005319EB"/>
    <w:rsid w:val="00546FF1"/>
    <w:rsid w:val="0059059B"/>
    <w:rsid w:val="005C1442"/>
    <w:rsid w:val="005C7CCB"/>
    <w:rsid w:val="005F0210"/>
    <w:rsid w:val="00605844"/>
    <w:rsid w:val="00631DCF"/>
    <w:rsid w:val="00646926"/>
    <w:rsid w:val="00656A64"/>
    <w:rsid w:val="00656F6E"/>
    <w:rsid w:val="00696018"/>
    <w:rsid w:val="0071342D"/>
    <w:rsid w:val="00730C13"/>
    <w:rsid w:val="00734F0D"/>
    <w:rsid w:val="007B2B6B"/>
    <w:rsid w:val="00831B44"/>
    <w:rsid w:val="00867362"/>
    <w:rsid w:val="008E377C"/>
    <w:rsid w:val="008E533F"/>
    <w:rsid w:val="008F4192"/>
    <w:rsid w:val="009358B9"/>
    <w:rsid w:val="009427CF"/>
    <w:rsid w:val="0096754C"/>
    <w:rsid w:val="00983D3A"/>
    <w:rsid w:val="009C015D"/>
    <w:rsid w:val="009C16EB"/>
    <w:rsid w:val="009D2C07"/>
    <w:rsid w:val="009F5DF9"/>
    <w:rsid w:val="00A53DF2"/>
    <w:rsid w:val="00A92F8E"/>
    <w:rsid w:val="00AC6E80"/>
    <w:rsid w:val="00AE2191"/>
    <w:rsid w:val="00B65800"/>
    <w:rsid w:val="00C20AF3"/>
    <w:rsid w:val="00C3318E"/>
    <w:rsid w:val="00C64F8E"/>
    <w:rsid w:val="00C758A3"/>
    <w:rsid w:val="00CC1438"/>
    <w:rsid w:val="00CD2F4A"/>
    <w:rsid w:val="00D1074B"/>
    <w:rsid w:val="00D77F9E"/>
    <w:rsid w:val="00DD42DE"/>
    <w:rsid w:val="00E44CC6"/>
    <w:rsid w:val="00E53551"/>
    <w:rsid w:val="00E84D25"/>
    <w:rsid w:val="00E87F8B"/>
    <w:rsid w:val="00F623AE"/>
    <w:rsid w:val="00F96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F00"/>
  </w:style>
  <w:style w:type="paragraph" w:styleId="Heading1">
    <w:name w:val="heading 1"/>
    <w:basedOn w:val="Normal"/>
    <w:next w:val="Normal"/>
    <w:link w:val="Heading1Char"/>
    <w:uiPriority w:val="9"/>
    <w:qFormat/>
    <w:rsid w:val="004D2F00"/>
    <w:pPr>
      <w:pBdr>
        <w:top w:val="single" w:sz="24" w:space="0" w:color="2DA8B5" w:themeColor="accent1"/>
        <w:left w:val="single" w:sz="24" w:space="0" w:color="2DA8B5" w:themeColor="accent1"/>
        <w:bottom w:val="single" w:sz="24" w:space="0" w:color="2DA8B5" w:themeColor="accent1"/>
        <w:right w:val="single" w:sz="24" w:space="0" w:color="2DA8B5" w:themeColor="accent1"/>
      </w:pBdr>
      <w:shd w:val="clear" w:color="auto" w:fill="2DA8B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F00"/>
    <w:pPr>
      <w:pBdr>
        <w:top w:val="single" w:sz="24" w:space="0" w:color="D1F0F3" w:themeColor="accent1" w:themeTint="33"/>
        <w:left w:val="single" w:sz="24" w:space="0" w:color="D1F0F3" w:themeColor="accent1" w:themeTint="33"/>
        <w:bottom w:val="single" w:sz="24" w:space="0" w:color="D1F0F3" w:themeColor="accent1" w:themeTint="33"/>
        <w:right w:val="single" w:sz="24" w:space="0" w:color="D1F0F3" w:themeColor="accent1" w:themeTint="33"/>
      </w:pBdr>
      <w:shd w:val="clear" w:color="auto" w:fill="D1F0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F00"/>
    <w:pPr>
      <w:pBdr>
        <w:top w:val="single" w:sz="6" w:space="2" w:color="2DA8B5" w:themeColor="accent1"/>
      </w:pBdr>
      <w:spacing w:before="300" w:after="0"/>
      <w:outlineLvl w:val="2"/>
    </w:pPr>
    <w:rPr>
      <w:caps/>
      <w:color w:val="16535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F00"/>
    <w:pPr>
      <w:pBdr>
        <w:top w:val="dotted" w:sz="6" w:space="2" w:color="2DA8B5" w:themeColor="accent1"/>
      </w:pBdr>
      <w:spacing w:before="200" w:after="0"/>
      <w:outlineLvl w:val="3"/>
    </w:pPr>
    <w:rPr>
      <w:caps/>
      <w:color w:val="217D87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F00"/>
    <w:pPr>
      <w:pBdr>
        <w:bottom w:val="single" w:sz="6" w:space="1" w:color="2DA8B5" w:themeColor="accent1"/>
      </w:pBdr>
      <w:spacing w:before="200" w:after="0"/>
      <w:outlineLvl w:val="4"/>
    </w:pPr>
    <w:rPr>
      <w:caps/>
      <w:color w:val="217D87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F00"/>
    <w:pPr>
      <w:pBdr>
        <w:bottom w:val="dotted" w:sz="6" w:space="1" w:color="2DA8B5" w:themeColor="accent1"/>
      </w:pBdr>
      <w:spacing w:before="200" w:after="0"/>
      <w:outlineLvl w:val="5"/>
    </w:pPr>
    <w:rPr>
      <w:caps/>
      <w:color w:val="217D87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F00"/>
    <w:pPr>
      <w:spacing w:before="200" w:after="0"/>
      <w:outlineLvl w:val="6"/>
    </w:pPr>
    <w:rPr>
      <w:caps/>
      <w:color w:val="217D87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F0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F0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rsid w:val="00AC6E80"/>
    <w:pPr>
      <w:spacing w:after="560" w:line="240" w:lineRule="auto"/>
      <w:contextualSpacing/>
    </w:pPr>
    <w:rPr>
      <w:caps/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sid w:val="00AC6E80"/>
    <w:rPr>
      <w:caps/>
      <w:color w:val="000000" w:themeColor="text1"/>
      <w:sz w:val="20"/>
    </w:rPr>
  </w:style>
  <w:style w:type="character" w:styleId="PlaceholderText">
    <w:name w:val="Placeholder Text"/>
    <w:basedOn w:val="DefaultParagraphFont"/>
    <w:uiPriority w:val="99"/>
    <w:semiHidden/>
    <w:rsid w:val="00AC6E80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4D2F00"/>
    <w:pPr>
      <w:spacing w:before="0" w:after="0"/>
    </w:pPr>
    <w:rPr>
      <w:rFonts w:asciiTheme="majorHAnsi" w:eastAsiaTheme="majorEastAsia" w:hAnsiTheme="majorHAnsi" w:cstheme="majorBidi"/>
      <w:caps/>
      <w:color w:val="2DA8B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2F00"/>
    <w:rPr>
      <w:rFonts w:asciiTheme="majorHAnsi" w:eastAsiaTheme="majorEastAsia" w:hAnsiTheme="majorHAnsi" w:cstheme="majorBidi"/>
      <w:caps/>
      <w:color w:val="2DA8B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F0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D2F00"/>
    <w:rPr>
      <w:caps/>
      <w:color w:val="595959" w:themeColor="text1" w:themeTint="A6"/>
      <w:spacing w:val="10"/>
      <w:sz w:val="21"/>
      <w:szCs w:val="21"/>
    </w:rPr>
  </w:style>
  <w:style w:type="table" w:styleId="TableGrid">
    <w:name w:val="Table Grid"/>
    <w:basedOn w:val="TableNormal"/>
    <w:uiPriority w:val="39"/>
    <w:rsid w:val="00AC6E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D2F00"/>
    <w:pPr>
      <w:spacing w:after="0" w:line="240" w:lineRule="auto"/>
    </w:pPr>
  </w:style>
  <w:style w:type="paragraph" w:customStyle="1" w:styleId="Name">
    <w:name w:val="Name"/>
    <w:basedOn w:val="Normal"/>
    <w:uiPriority w:val="1"/>
    <w:rsid w:val="00AC6E80"/>
    <w:pPr>
      <w:spacing w:before="300" w:after="0" w:line="240" w:lineRule="auto"/>
    </w:pPr>
    <w:rPr>
      <w:color w:val="000000" w:themeColor="text1"/>
    </w:rPr>
  </w:style>
  <w:style w:type="table" w:customStyle="1" w:styleId="TaskListTable">
    <w:name w:val="Task List Table"/>
    <w:basedOn w:val="TableNormal"/>
    <w:uiPriority w:val="99"/>
    <w:rsid w:val="00AC6E80"/>
    <w:pPr>
      <w:spacing w:before="80" w:after="80"/>
      <w:jc w:val="center"/>
    </w:pPr>
    <w:tblPr>
      <w:tblStyleRowBandSize w:val="1"/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73" w:type="dxa"/>
        <w:bottom w:w="0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217E87" w:themeFill="accent3"/>
      </w:tc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D2F00"/>
    <w:rPr>
      <w:caps/>
      <w:color w:val="FFFFFF" w:themeColor="background1"/>
      <w:spacing w:val="15"/>
      <w:sz w:val="22"/>
      <w:szCs w:val="22"/>
      <w:shd w:val="clear" w:color="auto" w:fill="2DA8B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D2F00"/>
    <w:rPr>
      <w:caps/>
      <w:spacing w:val="15"/>
      <w:shd w:val="clear" w:color="auto" w:fill="D1F0F3" w:themeFill="accent1" w:themeFillTint="33"/>
    </w:rPr>
  </w:style>
  <w:style w:type="paragraph" w:styleId="Header">
    <w:name w:val="header"/>
    <w:basedOn w:val="Normal"/>
    <w:link w:val="HeaderChar"/>
    <w:uiPriority w:val="99"/>
    <w:unhideWhenUsed/>
    <w:rsid w:val="00AC6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E80"/>
  </w:style>
  <w:style w:type="paragraph" w:styleId="Footer">
    <w:name w:val="footer"/>
    <w:basedOn w:val="Normal"/>
    <w:link w:val="FooterChar"/>
    <w:uiPriority w:val="99"/>
    <w:unhideWhenUsed/>
    <w:rsid w:val="00AC6E80"/>
    <w:pPr>
      <w:spacing w:before="280"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AC6E80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F00"/>
    <w:rPr>
      <w:caps/>
      <w:color w:val="16535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F00"/>
    <w:rPr>
      <w:caps/>
      <w:color w:val="217D87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F00"/>
    <w:rPr>
      <w:caps/>
      <w:color w:val="217D87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F00"/>
    <w:rPr>
      <w:caps/>
      <w:color w:val="217D87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F00"/>
    <w:rPr>
      <w:caps/>
      <w:color w:val="217D87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F0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F0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2F00"/>
    <w:rPr>
      <w:b/>
      <w:bCs/>
      <w:color w:val="217D87" w:themeColor="accent1" w:themeShade="BF"/>
      <w:sz w:val="16"/>
      <w:szCs w:val="16"/>
    </w:rPr>
  </w:style>
  <w:style w:type="character" w:styleId="Strong">
    <w:name w:val="Strong"/>
    <w:uiPriority w:val="22"/>
    <w:qFormat/>
    <w:rsid w:val="004D2F00"/>
    <w:rPr>
      <w:b/>
      <w:bCs/>
    </w:rPr>
  </w:style>
  <w:style w:type="character" w:styleId="Emphasis">
    <w:name w:val="Emphasis"/>
    <w:uiPriority w:val="20"/>
    <w:qFormat/>
    <w:rsid w:val="004D2F00"/>
    <w:rPr>
      <w:caps/>
      <w:color w:val="165359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4D2F0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D2F0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F00"/>
    <w:pPr>
      <w:spacing w:before="240" w:after="240" w:line="240" w:lineRule="auto"/>
      <w:ind w:left="1080" w:right="1080"/>
      <w:jc w:val="center"/>
    </w:pPr>
    <w:rPr>
      <w:color w:val="2DA8B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F00"/>
    <w:rPr>
      <w:color w:val="2DA8B5" w:themeColor="accent1"/>
      <w:sz w:val="24"/>
      <w:szCs w:val="24"/>
    </w:rPr>
  </w:style>
  <w:style w:type="character" w:styleId="SubtleEmphasis">
    <w:name w:val="Subtle Emphasis"/>
    <w:uiPriority w:val="19"/>
    <w:qFormat/>
    <w:rsid w:val="004D2F00"/>
    <w:rPr>
      <w:i/>
      <w:iCs/>
      <w:color w:val="165359" w:themeColor="accent1" w:themeShade="7F"/>
    </w:rPr>
  </w:style>
  <w:style w:type="character" w:styleId="IntenseEmphasis">
    <w:name w:val="Intense Emphasis"/>
    <w:uiPriority w:val="21"/>
    <w:qFormat/>
    <w:rsid w:val="004D2F00"/>
    <w:rPr>
      <w:b/>
      <w:bCs/>
      <w:caps/>
      <w:color w:val="165359" w:themeColor="accent1" w:themeShade="7F"/>
      <w:spacing w:val="10"/>
    </w:rPr>
  </w:style>
  <w:style w:type="character" w:styleId="SubtleReference">
    <w:name w:val="Subtle Reference"/>
    <w:uiPriority w:val="31"/>
    <w:qFormat/>
    <w:rsid w:val="004D2F00"/>
    <w:rPr>
      <w:b/>
      <w:bCs/>
      <w:color w:val="2DA8B5" w:themeColor="accent1"/>
    </w:rPr>
  </w:style>
  <w:style w:type="character" w:styleId="IntenseReference">
    <w:name w:val="Intense Reference"/>
    <w:uiPriority w:val="32"/>
    <w:qFormat/>
    <w:rsid w:val="004D2F00"/>
    <w:rPr>
      <w:b/>
      <w:bCs/>
      <w:i/>
      <w:iCs/>
      <w:caps/>
      <w:color w:val="2DA8B5" w:themeColor="accent1"/>
    </w:rPr>
  </w:style>
  <w:style w:type="character" w:styleId="BookTitle">
    <w:name w:val="Book Title"/>
    <w:uiPriority w:val="33"/>
    <w:qFormat/>
    <w:rsid w:val="004D2F0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2F00"/>
    <w:pPr>
      <w:outlineLvl w:val="9"/>
    </w:pPr>
  </w:style>
  <w:style w:type="paragraph" w:styleId="ListParagraph">
    <w:name w:val="List Paragraph"/>
    <w:basedOn w:val="Normal"/>
    <w:uiPriority w:val="34"/>
    <w:qFormat/>
    <w:rsid w:val="004D2F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Office_Excel_Worksheet1.xls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ica\AppData\Roaming\Microsoft\Templates\Task%20assignment%20sheet%20(color).dotx" TargetMode="External"/></Relationships>
</file>

<file path=word/theme/theme1.xml><?xml version="1.0" encoding="utf-8"?>
<a:theme xmlns:a="http://schemas.openxmlformats.org/drawingml/2006/main" name="Office Theme">
  <a:themeElements>
    <a:clrScheme name="Heather's Them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2DA8B5"/>
      </a:accent1>
      <a:accent2>
        <a:srgbClr val="16545A"/>
      </a:accent2>
      <a:accent3>
        <a:srgbClr val="217E87"/>
      </a:accent3>
      <a:accent4>
        <a:srgbClr val="76D3DD"/>
      </a:accent4>
      <a:accent5>
        <a:srgbClr val="CC9900"/>
      </a:accent5>
      <a:accent6>
        <a:srgbClr val="B22600"/>
      </a:accent6>
      <a:hlink>
        <a:srgbClr val="2DA8B5"/>
      </a:hlink>
      <a:folHlink>
        <a:srgbClr val="666699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CB7D2-A765-4579-80E9-F19692AD5A3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10CFC3-E365-4EFD-89D6-826E0229B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Task assignment sheet (color).dotx</Template>
  <TotalTime>23</TotalTime>
  <Pages>3</Pages>
  <Words>342</Words>
  <Characters>1781</Characters>
  <Application>Microsoft Office Word</Application>
  <DocSecurity>0</DocSecurity>
  <Lines>42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Pelasky</dc:creator>
  <cp:lastModifiedBy>Heather</cp:lastModifiedBy>
  <cp:revision>7</cp:revision>
  <dcterms:created xsi:type="dcterms:W3CDTF">2016-09-20T03:21:00Z</dcterms:created>
  <dcterms:modified xsi:type="dcterms:W3CDTF">2016-12-21T03:14:00Z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TC029193129991</vt:lpwstr>
  </property>
</Properties>
</file>